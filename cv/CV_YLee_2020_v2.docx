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606D0443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2E5EF1E" w14:textId="77777777" w:rsidR="007A0F44" w:rsidRPr="00565B06" w:rsidRDefault="00EC76E8" w:rsidP="00174A87">
            <w:pPr>
              <w:pStyle w:val="Title"/>
            </w:pPr>
            <w:r>
              <w:t>Yunjeong</w:t>
            </w:r>
          </w:p>
          <w:p w14:paraId="2A13479D" w14:textId="77777777" w:rsidR="007A0F44" w:rsidRPr="00565B06" w:rsidRDefault="00EC76E8" w:rsidP="00174A87">
            <w:pPr>
              <w:pStyle w:val="Subtitle"/>
            </w:pPr>
            <w:r>
              <w:t>lee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40AF1339" w14:textId="77777777" w:rsidR="007A0F44" w:rsidRDefault="002E5512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9076858622618F4C8B1419EAA989903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EC76E8">
                  <w:t>Phone</w:t>
                </w:r>
              </w:sdtContent>
            </w:sdt>
            <w:r w:rsidR="007A0F44">
              <w:t xml:space="preserve">  </w:t>
            </w:r>
            <w:r w:rsidR="00EC76E8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A12B5F" wp14:editId="7709B2BA">
                      <wp:extent cx="109728" cy="109728"/>
                      <wp:effectExtent l="0" t="0" r="5080" b="5080"/>
                      <wp:docPr id="4" name="Telephone icon" descr="Phone icon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2C4439" id="Telephone icon" o:spid="_x0000_s1026" alt="Phone icon" href="tel:+821064605112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" o:button="t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fill o:detectmouseclick="t"/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7814C99" w14:textId="77777777" w:rsidR="007A0F44" w:rsidRDefault="002E5512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126040B239FB6B44B9E52B631F10CF4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EC76E8">
                  <w:t>Email</w:t>
                </w:r>
              </w:sdtContent>
            </w:sdt>
            <w:r w:rsidR="007A0F44">
              <w:t xml:space="preserve">  </w:t>
            </w:r>
            <w:r w:rsidR="00EC76E8">
              <w:rPr>
                <w:noProof/>
              </w:rPr>
              <mc:AlternateContent>
                <mc:Choice Requires="wps">
                  <w:drawing>
                    <wp:inline distT="0" distB="0" distL="0" distR="0" wp14:anchorId="4A1A73E5" wp14:editId="73DCE870">
                      <wp:extent cx="137160" cy="91440"/>
                      <wp:effectExtent l="0" t="0" r="2540" b="0"/>
                      <wp:docPr id="3" name="Freeform 5" descr="Email icon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BC41E8" id="Freeform 5" o:spid="_x0000_s1026" alt="Email icon" href="mailto:annieyunjung@yonsei.ac.kr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" o:button="t" path="m108,21r,l60,58,12,21v-1,-1,-1,-2,,-3c13,16,14,16,16,17l60,51,104,17v1,-1,3,-1,4,1c109,19,109,20,108,21r,xm114,r,l6,c3,,,3,,6l,74v,3,3,6,6,6l114,80v3,,6,-3,6,-6l120,6c120,3,117,,114,xe" fillcolor="#77448b [3204]" stroked="f" strokeweight="0">
                      <v:fill o:detectmouseclick="t"/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566449B8" w14:textId="77777777" w:rsidR="007A0F44" w:rsidRPr="00565B06" w:rsidRDefault="002E5512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1AFB5E60E04AE042A3813D969FD6CED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EC76E8" w:rsidRPr="00EC76E8">
                  <w:t>LinkedIn Profile</w:t>
                </w:r>
              </w:sdtContent>
            </w:sdt>
            <w:r w:rsidR="007A0F44">
              <w:t xml:space="preserve">  </w:t>
            </w:r>
            <w:r w:rsidR="00EC76E8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CCDFF21" wp14:editId="05C18B4E">
                      <wp:extent cx="109728" cy="109728"/>
                      <wp:effectExtent l="0" t="0" r="5080" b="5080"/>
                      <wp:docPr id="2" name="LinkedIn icon" descr="LinkedIn icon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C2352D" id="LinkedIn icon" o:spid="_x0000_s1026" alt="LinkedIn icon" href="https://www.linkedin.com/in/yunjeong-lee-58a55113a/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&#13;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fill o:detectmouseclick="t"/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E495E4D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5149782C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D09DB9E" wp14:editId="2E3B23A7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B7763A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&#13;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&#13;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&#13;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&#13;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0A94172A" w14:textId="77777777" w:rsidR="000E24AC" w:rsidRPr="00EC76E8" w:rsidRDefault="00EC76E8" w:rsidP="007850D1">
            <w:pPr>
              <w:pStyle w:val="Heading1"/>
              <w:outlineLvl w:val="0"/>
              <w:rPr>
                <w:b/>
                <w:bCs w:val="0"/>
              </w:rPr>
            </w:pPr>
            <w:r w:rsidRPr="00EC76E8">
              <w:rPr>
                <w:b/>
                <w:bCs w:val="0"/>
              </w:rPr>
              <w:t>Research interest</w:t>
            </w:r>
          </w:p>
        </w:tc>
      </w:tr>
    </w:tbl>
    <w:p w14:paraId="0FB3AB15" w14:textId="77777777" w:rsidR="00A77B4D" w:rsidRPr="00565B06" w:rsidRDefault="00EC76E8" w:rsidP="007850D1">
      <w:r w:rsidRPr="00EC76E8">
        <w:t>Mathematical Biology, Applied Mathematics, Optimization, Scientific Computing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656AF0B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AB708E3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DD37CD5" wp14:editId="2568D5F1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95E76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&#13;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&#13;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ADCD883" w14:textId="77777777" w:rsidR="00A77B4D" w:rsidRPr="00565B06" w:rsidRDefault="002E5512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F19073E3DCDCF94B9BE230A9604E513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52A2194A" w14:textId="77777777" w:rsidR="007C0E0E" w:rsidRPr="00565B06" w:rsidRDefault="00EC76E8" w:rsidP="00B47E1E">
      <w:pPr>
        <w:pStyle w:val="Heading2"/>
      </w:pPr>
      <w:r>
        <w:t>PH.D.</w:t>
      </w:r>
      <w:r w:rsidR="007C0E0E" w:rsidRPr="00565B06">
        <w:t xml:space="preserve"> </w:t>
      </w:r>
      <w:r>
        <w:t xml:space="preserve">Computational Science and Engineering – Mathematics </w:t>
      </w:r>
      <w:r w:rsidR="007C0E0E" w:rsidRPr="00565B06">
        <w:t xml:space="preserve">| </w:t>
      </w:r>
      <w:r>
        <w:rPr>
          <w:rStyle w:val="Emphasis"/>
        </w:rPr>
        <w:t>Yonsei University, South Korea</w:t>
      </w:r>
    </w:p>
    <w:p w14:paraId="2FB1002E" w14:textId="77777777" w:rsidR="007C0E0E" w:rsidRPr="00565B06" w:rsidRDefault="00EC76E8" w:rsidP="004F199F">
      <w:pPr>
        <w:pStyle w:val="Heading3"/>
      </w:pPr>
      <w:r>
        <w:t>2016</w:t>
      </w:r>
      <w:r w:rsidR="007C0E0E" w:rsidRPr="00565B06">
        <w:t xml:space="preserve"> – </w:t>
      </w:r>
      <w:r>
        <w:t>2021 (expected)</w:t>
      </w:r>
    </w:p>
    <w:p w14:paraId="3460A573" w14:textId="77777777" w:rsidR="000E24AC" w:rsidRPr="00565B06" w:rsidRDefault="000E24AC" w:rsidP="007850D1"/>
    <w:p w14:paraId="7AB80437" w14:textId="77777777" w:rsidR="007C0E0E" w:rsidRPr="00565B06" w:rsidRDefault="00EC76E8" w:rsidP="00B47E1E">
      <w:pPr>
        <w:pStyle w:val="Heading2"/>
      </w:pPr>
      <w:r>
        <w:t>M.SC. Computational Science and Engineering - Mathematics</w:t>
      </w:r>
      <w:r w:rsidR="007C0E0E" w:rsidRPr="00565B06">
        <w:t xml:space="preserve"> | </w:t>
      </w:r>
      <w:r>
        <w:rPr>
          <w:rStyle w:val="Emphasis"/>
        </w:rPr>
        <w:t>Yonsei University, South Korea</w:t>
      </w:r>
    </w:p>
    <w:p w14:paraId="0086B137" w14:textId="77777777" w:rsidR="007C0E0E" w:rsidRPr="00565B06" w:rsidRDefault="00EC76E8" w:rsidP="004F199F">
      <w:pPr>
        <w:pStyle w:val="Heading3"/>
      </w:pPr>
      <w:r>
        <w:t>2014</w:t>
      </w:r>
      <w:r w:rsidR="007C0E0E" w:rsidRPr="00565B06">
        <w:t xml:space="preserve"> – </w:t>
      </w:r>
      <w:r>
        <w:t>2016</w:t>
      </w:r>
    </w:p>
    <w:p w14:paraId="4A492894" w14:textId="77777777" w:rsidR="007C0E0E" w:rsidRDefault="007C0E0E" w:rsidP="007C0E0E"/>
    <w:p w14:paraId="73A685F0" w14:textId="77777777" w:rsidR="00EC76E8" w:rsidRPr="00565B06" w:rsidRDefault="00EC76E8" w:rsidP="00EC76E8">
      <w:pPr>
        <w:pStyle w:val="Heading2"/>
      </w:pPr>
      <w:r>
        <w:t>B.SC. Mathematics</w:t>
      </w:r>
      <w:r w:rsidRPr="00565B06">
        <w:t xml:space="preserve"> | </w:t>
      </w:r>
      <w:r>
        <w:rPr>
          <w:rStyle w:val="Emphasis"/>
        </w:rPr>
        <w:t>Yonsei University, South Korea</w:t>
      </w:r>
    </w:p>
    <w:p w14:paraId="566D3B20" w14:textId="77777777" w:rsidR="00EC76E8" w:rsidRPr="00565B06" w:rsidRDefault="00EC76E8" w:rsidP="00EC76E8">
      <w:pPr>
        <w:pStyle w:val="Heading3"/>
      </w:pPr>
      <w:r>
        <w:t>2009</w:t>
      </w:r>
      <w:r w:rsidRPr="00565B06">
        <w:t xml:space="preserve"> – </w:t>
      </w:r>
      <w:r>
        <w:t>2014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5613257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7822D0B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1E43ADE" wp14:editId="6BB338F4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738BF3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&#13;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&#13;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806C07C" w14:textId="77777777" w:rsidR="005E088C" w:rsidRPr="00565B06" w:rsidRDefault="00EC76E8" w:rsidP="0004158B">
            <w:pPr>
              <w:pStyle w:val="Heading1"/>
              <w:outlineLvl w:val="0"/>
            </w:pPr>
            <w:r>
              <w:t>Publications and Preprints</w:t>
            </w:r>
          </w:p>
        </w:tc>
      </w:tr>
    </w:tbl>
    <w:p w14:paraId="37905C6F" w14:textId="77777777" w:rsidR="005E088C" w:rsidRPr="00565B06" w:rsidRDefault="00EC76E8" w:rsidP="00B47E1E">
      <w:pPr>
        <w:pStyle w:val="Heading2"/>
      </w:pPr>
      <w:r>
        <w:t>Hierarchical mixed-effects model for HIV dynamics</w:t>
      </w:r>
      <w:r w:rsidR="005E088C" w:rsidRPr="00565B06">
        <w:t xml:space="preserve"> | </w:t>
      </w:r>
      <w:r>
        <w:rPr>
          <w:rStyle w:val="Emphasis"/>
        </w:rPr>
        <w:t>Submitted to SIAM J. Appl. Math (2020)</w:t>
      </w:r>
    </w:p>
    <w:p w14:paraId="3836D5E2" w14:textId="77777777" w:rsidR="005E088C" w:rsidRDefault="00EC76E8" w:rsidP="005E088C">
      <w:proofErr w:type="spellStart"/>
      <w:r w:rsidRPr="00D07B34">
        <w:rPr>
          <w:b/>
          <w:bCs/>
        </w:rPr>
        <w:t>Yunjeong</w:t>
      </w:r>
      <w:proofErr w:type="spellEnd"/>
      <w:r w:rsidRPr="00D07B34">
        <w:rPr>
          <w:b/>
          <w:bCs/>
        </w:rPr>
        <w:t xml:space="preserve"> Lee</w:t>
      </w:r>
      <w:r>
        <w:t>, Yoon-</w:t>
      </w:r>
      <w:proofErr w:type="spellStart"/>
      <w:r>
        <w:t>gu</w:t>
      </w:r>
      <w:proofErr w:type="spellEnd"/>
      <w:r>
        <w:t xml:space="preserve"> Hwang, </w:t>
      </w:r>
      <w:proofErr w:type="spellStart"/>
      <w:r>
        <w:t>Hee-Dae</w:t>
      </w:r>
      <w:proofErr w:type="spellEnd"/>
      <w:r>
        <w:t xml:space="preserve"> Kwon, Jun Yong Choi,</w:t>
      </w:r>
      <w:r w:rsidR="00D07B34">
        <w:t xml:space="preserve"> </w:t>
      </w:r>
      <w:proofErr w:type="spellStart"/>
      <w:r w:rsidR="00D07B34">
        <w:t>Jeehyun</w:t>
      </w:r>
      <w:proofErr w:type="spellEnd"/>
      <w:r w:rsidR="00D07B34">
        <w:t xml:space="preserve"> Lee</w:t>
      </w:r>
    </w:p>
    <w:p w14:paraId="2AB8047D" w14:textId="77777777" w:rsidR="00D07B34" w:rsidRPr="00565B06" w:rsidRDefault="00D07B34" w:rsidP="005E088C"/>
    <w:p w14:paraId="7090EA87" w14:textId="77777777" w:rsidR="005E088C" w:rsidRPr="00565B06" w:rsidRDefault="00D07B34" w:rsidP="00B47E1E">
      <w:pPr>
        <w:pStyle w:val="Heading2"/>
      </w:pPr>
      <w:r>
        <w:t>Estimation of the time-dependent reproduction number of Influenza A(H1N1) 2009 in South Korea</w:t>
      </w:r>
      <w:r w:rsidR="005E088C" w:rsidRPr="00565B06">
        <w:t xml:space="preserve"> | </w:t>
      </w:r>
      <w:r>
        <w:rPr>
          <w:rStyle w:val="Emphasis"/>
        </w:rPr>
        <w:t>Submitted to Emerging Infectious Disease (2020)</w:t>
      </w:r>
    </w:p>
    <w:p w14:paraId="028222F3" w14:textId="77777777" w:rsidR="00D07B34" w:rsidRDefault="00D07B34" w:rsidP="005E088C">
      <w:proofErr w:type="spellStart"/>
      <w:r w:rsidRPr="00D07B34">
        <w:rPr>
          <w:b/>
          <w:bCs/>
        </w:rPr>
        <w:t>Yunjeong</w:t>
      </w:r>
      <w:proofErr w:type="spellEnd"/>
      <w:r w:rsidRPr="00D07B34">
        <w:rPr>
          <w:b/>
          <w:bCs/>
        </w:rPr>
        <w:t xml:space="preserve"> Lee</w:t>
      </w:r>
      <w:r>
        <w:t xml:space="preserve">, Dong Han Lee, </w:t>
      </w:r>
      <w:proofErr w:type="spellStart"/>
      <w:r>
        <w:t>Hee-Dae</w:t>
      </w:r>
      <w:proofErr w:type="spellEnd"/>
      <w:r>
        <w:t xml:space="preserve"> Kwon, </w:t>
      </w:r>
      <w:proofErr w:type="spellStart"/>
      <w:r>
        <w:t>Changsoo</w:t>
      </w:r>
      <w:proofErr w:type="spellEnd"/>
      <w:r>
        <w:t xml:space="preserve"> Kim, </w:t>
      </w:r>
      <w:proofErr w:type="spellStart"/>
      <w:r>
        <w:t>Jeehyun</w:t>
      </w:r>
      <w:proofErr w:type="spellEnd"/>
      <w:r>
        <w:t xml:space="preserve"> Lee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D07B34" w:rsidRPr="00565B06" w14:paraId="0BDCC5AB" w14:textId="77777777" w:rsidTr="004F1E63">
        <w:tc>
          <w:tcPr>
            <w:tcW w:w="720" w:type="dxa"/>
            <w:tcMar>
              <w:right w:w="216" w:type="dxa"/>
            </w:tcMar>
            <w:vAlign w:val="bottom"/>
          </w:tcPr>
          <w:p w14:paraId="558378F3" w14:textId="77777777" w:rsidR="00D07B34" w:rsidRPr="00565B06" w:rsidRDefault="00D07B34" w:rsidP="004F1E6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59CCE78" wp14:editId="7BA9A5BC">
                      <wp:extent cx="274320" cy="274320"/>
                      <wp:effectExtent l="0" t="0" r="0" b="0"/>
                      <wp:docPr id="6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20F8F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&#13;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&#13;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FC3F6B8" w14:textId="77777777" w:rsidR="00D07B34" w:rsidRPr="00565B06" w:rsidRDefault="00D07B34" w:rsidP="004F1E63">
            <w:pPr>
              <w:pStyle w:val="Heading1"/>
              <w:outlineLvl w:val="0"/>
            </w:pPr>
            <w:r>
              <w:t>presentations</w:t>
            </w:r>
          </w:p>
        </w:tc>
      </w:tr>
    </w:tbl>
    <w:p w14:paraId="2F97D5EA" w14:textId="77777777" w:rsidR="00D07B34" w:rsidRPr="00565B06" w:rsidRDefault="00D07B34" w:rsidP="00D07B34">
      <w:pPr>
        <w:pStyle w:val="Heading2"/>
      </w:pPr>
      <w:r>
        <w:t>k-Nearest neighbor algorithm and its variations</w:t>
      </w:r>
      <w:r w:rsidR="00830BC0">
        <w:t xml:space="preserve"> </w:t>
      </w:r>
      <w:r w:rsidR="00830BC0" w:rsidRPr="00565B06">
        <w:t>|</w:t>
      </w:r>
      <w:r w:rsidR="00830BC0" w:rsidRPr="00830BC0">
        <w:rPr>
          <w:rStyle w:val="Emphasis"/>
        </w:rPr>
        <w:t xml:space="preserve"> </w:t>
      </w:r>
      <w:r w:rsidR="00830BC0">
        <w:rPr>
          <w:rStyle w:val="Emphasis"/>
        </w:rPr>
        <w:t>2</w:t>
      </w:r>
      <w:r w:rsidR="00830BC0" w:rsidRPr="00830BC0">
        <w:rPr>
          <w:rStyle w:val="Emphasis"/>
        </w:rPr>
        <w:t>016 Korean Women in Mathematical Sciences International Conference</w:t>
      </w:r>
    </w:p>
    <w:p w14:paraId="6EF62C99" w14:textId="351826C2" w:rsidR="00D07B34" w:rsidRPr="00D07B34" w:rsidRDefault="00ED4423" w:rsidP="00D07B34">
      <w:r>
        <w:t>June 30-July 1, 2016, Seoul</w:t>
      </w:r>
      <w:r w:rsidR="00D07B34">
        <w:t>, South Korea</w:t>
      </w:r>
    </w:p>
    <w:p w14:paraId="7519EB6E" w14:textId="77777777" w:rsidR="00D07B34" w:rsidRPr="00565B06" w:rsidRDefault="00D07B34" w:rsidP="00D07B34"/>
    <w:p w14:paraId="7E69D2EB" w14:textId="77777777" w:rsidR="00D07B34" w:rsidRPr="00565B06" w:rsidRDefault="00D07B34" w:rsidP="00D07B34">
      <w:pPr>
        <w:pStyle w:val="Heading2"/>
      </w:pPr>
      <w:r>
        <w:t>Uncertainty quantification of HIV dynamics using hierarchical models</w:t>
      </w:r>
      <w:r w:rsidR="00830BC0">
        <w:t xml:space="preserve"> </w:t>
      </w:r>
      <w:r w:rsidR="00830BC0" w:rsidRPr="00565B06">
        <w:t>|</w:t>
      </w:r>
      <w:r w:rsidR="00830BC0" w:rsidRPr="00830BC0">
        <w:rPr>
          <w:rStyle w:val="Emphasis"/>
        </w:rPr>
        <w:t xml:space="preserve"> 2018 Annual meeting of the Society for Mathematical Biology &amp; the Japanese Society for Mathematical Biology</w:t>
      </w:r>
    </w:p>
    <w:p w14:paraId="3CCD7A3B" w14:textId="7F921FD9" w:rsidR="00D07B34" w:rsidRDefault="00ED4423" w:rsidP="005E088C">
      <w:r>
        <w:t xml:space="preserve">July 8-12, 2018, </w:t>
      </w:r>
      <w:r w:rsidR="00D07B34">
        <w:t>Sydney, Australia</w:t>
      </w:r>
    </w:p>
    <w:p w14:paraId="31D702D3" w14:textId="77777777" w:rsidR="00830BC0" w:rsidRDefault="00830BC0" w:rsidP="005E088C"/>
    <w:p w14:paraId="209426E1" w14:textId="77777777" w:rsidR="00830BC0" w:rsidRPr="00565B06" w:rsidRDefault="00D07B34" w:rsidP="00830BC0">
      <w:pPr>
        <w:pStyle w:val="Heading2"/>
      </w:pPr>
      <w:r>
        <w:t>A mixed effect model for HIV dynamics</w:t>
      </w:r>
      <w:r w:rsidR="00830BC0">
        <w:t xml:space="preserve"> </w:t>
      </w:r>
      <w:r w:rsidR="00830BC0" w:rsidRPr="00565B06">
        <w:t>|</w:t>
      </w:r>
      <w:r w:rsidR="00830BC0" w:rsidRPr="00830BC0">
        <w:rPr>
          <w:rStyle w:val="Emphasis"/>
        </w:rPr>
        <w:t xml:space="preserve"> </w:t>
      </w:r>
      <w:r w:rsidR="00830BC0">
        <w:rPr>
          <w:rStyle w:val="Emphasis"/>
        </w:rPr>
        <w:t>2</w:t>
      </w:r>
      <w:r w:rsidR="00830BC0" w:rsidRPr="00830BC0">
        <w:rPr>
          <w:rStyle w:val="Emphasis"/>
        </w:rPr>
        <w:t>019 Annual Conference of Korea Society for Mathematical Biology</w:t>
      </w:r>
    </w:p>
    <w:p w14:paraId="6EA4517D" w14:textId="75F5D221" w:rsidR="00D07B34" w:rsidRDefault="00ED4423" w:rsidP="005E088C">
      <w:r>
        <w:t xml:space="preserve">June 20-22, 2019, </w:t>
      </w:r>
      <w:r w:rsidR="00D07B34">
        <w:t>Jeju, South Korea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047453" w:rsidRPr="00565B06" w14:paraId="4E2E2EBD" w14:textId="77777777" w:rsidTr="00B51BF8">
        <w:tc>
          <w:tcPr>
            <w:tcW w:w="720" w:type="dxa"/>
            <w:tcMar>
              <w:right w:w="216" w:type="dxa"/>
            </w:tcMar>
            <w:vAlign w:val="bottom"/>
          </w:tcPr>
          <w:p w14:paraId="4714BA89" w14:textId="77777777" w:rsidR="00047453" w:rsidRPr="00565B06" w:rsidRDefault="00047453" w:rsidP="00B51BF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A5FBD87" wp14:editId="75F6C406">
                      <wp:extent cx="274320" cy="274320"/>
                      <wp:effectExtent l="0" t="0" r="0" b="0"/>
                      <wp:docPr id="10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1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64844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&#13;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&#13;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144F9C2" w14:textId="77C54579" w:rsidR="00047453" w:rsidRPr="00565B06" w:rsidRDefault="00047453" w:rsidP="00B51BF8">
            <w:pPr>
              <w:pStyle w:val="Heading1"/>
              <w:outlineLvl w:val="0"/>
            </w:pPr>
            <w:r>
              <w:t>TEACHING</w:t>
            </w:r>
          </w:p>
        </w:tc>
      </w:tr>
    </w:tbl>
    <w:p w14:paraId="5CC3E964" w14:textId="443EA3CC" w:rsidR="00047453" w:rsidRPr="00565B06" w:rsidRDefault="00FD73BF" w:rsidP="00047453">
      <w:pPr>
        <w:pStyle w:val="Heading2"/>
      </w:pPr>
      <w:r>
        <w:t>Teaching assistant</w:t>
      </w:r>
    </w:p>
    <w:p w14:paraId="62FE8ACD" w14:textId="6F43C057" w:rsidR="00FD73BF" w:rsidRDefault="00FD73BF" w:rsidP="00047453">
      <w:pPr>
        <w:pStyle w:val="Heading3"/>
      </w:pPr>
      <w:r>
        <w:t>Numerical analysis I (</w:t>
      </w:r>
      <w:proofErr w:type="gramStart"/>
      <w:r>
        <w:t>SEp,</w:t>
      </w:r>
      <w:proofErr w:type="gramEnd"/>
      <w:r>
        <w:t xml:space="preserve"> 2018 – Dec, 2018)</w:t>
      </w:r>
    </w:p>
    <w:p w14:paraId="0ED21885" w14:textId="0A2A5E99" w:rsidR="00FD73BF" w:rsidRDefault="00FD73BF" w:rsidP="00FD73BF">
      <w:r>
        <w:t>Yonsei University, South Korea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505931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0D71AC1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6481CD3" wp14:editId="0786AA7D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F233A1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&#13;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&#13;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&#13;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&#13;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&#13;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72A18C8" w14:textId="77777777" w:rsidR="00143224" w:rsidRPr="00565B06" w:rsidRDefault="00D07B34" w:rsidP="00AD6216">
            <w:pPr>
              <w:pStyle w:val="Heading1"/>
              <w:outlineLvl w:val="0"/>
            </w:pPr>
            <w:r>
              <w:t xml:space="preserve">Computer </w:t>
            </w:r>
            <w:sdt>
              <w:sdtPr>
                <w:alias w:val="Skills:"/>
                <w:tag w:val="Skills:"/>
                <w:id w:val="-925109897"/>
                <w:placeholder>
                  <w:docPart w:val="3BDAE95894F4D6439EB790E3602E911B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6C747ED1" w14:textId="77777777" w:rsidTr="00565B06">
        <w:tc>
          <w:tcPr>
            <w:tcW w:w="4320" w:type="dxa"/>
          </w:tcPr>
          <w:p w14:paraId="31E98CF0" w14:textId="77777777" w:rsidR="00143224" w:rsidRPr="00565B06" w:rsidRDefault="00D07B34" w:rsidP="00565B06">
            <w:pPr>
              <w:pStyle w:val="ListBullet"/>
              <w:spacing w:after="80"/>
            </w:pPr>
            <w:r>
              <w:t>MATLAB</w:t>
            </w:r>
          </w:p>
          <w:p w14:paraId="67D09F03" w14:textId="77777777" w:rsidR="00316CE4" w:rsidRPr="00565B06" w:rsidRDefault="00D07B34" w:rsidP="00316CE4">
            <w:pPr>
              <w:pStyle w:val="ListBullet"/>
              <w:spacing w:after="80"/>
            </w:pPr>
            <w:r>
              <w:t>Python</w:t>
            </w:r>
          </w:p>
        </w:tc>
        <w:tc>
          <w:tcPr>
            <w:tcW w:w="4320" w:type="dxa"/>
            <w:tcMar>
              <w:left w:w="576" w:type="dxa"/>
            </w:tcMar>
          </w:tcPr>
          <w:p w14:paraId="49712F66" w14:textId="77777777" w:rsidR="00143224" w:rsidRPr="00565B06" w:rsidRDefault="00D07B34" w:rsidP="00565B06">
            <w:pPr>
              <w:pStyle w:val="ListBullet"/>
              <w:spacing w:after="80"/>
            </w:pPr>
            <w:r>
              <w:t>R</w:t>
            </w:r>
          </w:p>
          <w:p w14:paraId="163438D2" w14:textId="77777777" w:rsidR="00F904FC" w:rsidRPr="00565B06" w:rsidRDefault="00D07B34" w:rsidP="00D07B34">
            <w:pPr>
              <w:pStyle w:val="ListBullet"/>
              <w:spacing w:after="80"/>
            </w:pPr>
            <w:proofErr w:type="spellStart"/>
            <w:r>
              <w:t>LaTex</w:t>
            </w:r>
            <w:proofErr w:type="spellEnd"/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6C44410B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C321069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473D19" wp14:editId="4BFFD10E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D1016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&#13;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&#13;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&#13;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&#13;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7AC68FB" w14:textId="77777777" w:rsidR="00AC7C34" w:rsidRPr="00565B06" w:rsidRDefault="00D07B34" w:rsidP="00AD6216">
            <w:pPr>
              <w:pStyle w:val="Heading1"/>
              <w:outlineLvl w:val="0"/>
            </w:pPr>
            <w:r>
              <w:t>Language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D07B34" w:rsidRPr="00565B06" w14:paraId="0E644D74" w14:textId="77777777" w:rsidTr="004F1E63">
        <w:tc>
          <w:tcPr>
            <w:tcW w:w="4320" w:type="dxa"/>
          </w:tcPr>
          <w:p w14:paraId="1180375D" w14:textId="77777777" w:rsidR="00D07B34" w:rsidRPr="00565B06" w:rsidRDefault="00D07B34" w:rsidP="004F1E63">
            <w:pPr>
              <w:pStyle w:val="ListBullet"/>
              <w:spacing w:after="80"/>
            </w:pPr>
            <w:r>
              <w:t>Advanced level in English</w:t>
            </w:r>
          </w:p>
          <w:p w14:paraId="7ED8A1B4" w14:textId="77777777" w:rsidR="00D07B34" w:rsidRPr="00565B06" w:rsidRDefault="00D07B34" w:rsidP="004F1E63">
            <w:pPr>
              <w:pStyle w:val="ListBullet"/>
              <w:spacing w:after="80"/>
            </w:pPr>
            <w:r>
              <w:t>Native proficiency in Korean</w:t>
            </w:r>
          </w:p>
        </w:tc>
        <w:tc>
          <w:tcPr>
            <w:tcW w:w="4320" w:type="dxa"/>
            <w:tcMar>
              <w:left w:w="576" w:type="dxa"/>
            </w:tcMar>
          </w:tcPr>
          <w:p w14:paraId="57C07C10" w14:textId="77777777" w:rsidR="00D07B34" w:rsidRPr="00565B06" w:rsidRDefault="00D07B34" w:rsidP="004F1E63">
            <w:pPr>
              <w:pStyle w:val="ListBullet"/>
              <w:spacing w:after="80"/>
            </w:pPr>
            <w:r>
              <w:t>Pre-intermediate level in Japanese</w:t>
            </w:r>
          </w:p>
        </w:tc>
      </w:tr>
    </w:tbl>
    <w:p w14:paraId="38FC143D" w14:textId="77777777" w:rsidR="007A0F44" w:rsidRPr="00565B06" w:rsidRDefault="007A0F44" w:rsidP="00316CE4"/>
    <w:sectPr w:rsidR="007A0F44" w:rsidRPr="00565B06" w:rsidSect="00FE18B2">
      <w:footerReference w:type="default" r:id="rId14"/>
      <w:headerReference w:type="first" r:id="rId15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49782" w14:textId="77777777" w:rsidR="002E5512" w:rsidRDefault="002E5512" w:rsidP="00F534FB">
      <w:pPr>
        <w:spacing w:after="0"/>
      </w:pPr>
      <w:r>
        <w:separator/>
      </w:r>
    </w:p>
  </w:endnote>
  <w:endnote w:type="continuationSeparator" w:id="0">
    <w:p w14:paraId="1A93E4B9" w14:textId="77777777" w:rsidR="002E5512" w:rsidRDefault="002E551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77D05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330E2" w14:textId="77777777" w:rsidR="002E5512" w:rsidRDefault="002E5512" w:rsidP="00F534FB">
      <w:pPr>
        <w:spacing w:after="0"/>
      </w:pPr>
      <w:r>
        <w:separator/>
      </w:r>
    </w:p>
  </w:footnote>
  <w:footnote w:type="continuationSeparator" w:id="0">
    <w:p w14:paraId="6966BE07" w14:textId="77777777" w:rsidR="002E5512" w:rsidRDefault="002E551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AB271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AE4A780" wp14:editId="40FAA80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053BF3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&#13;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E8"/>
    <w:rsid w:val="00002750"/>
    <w:rsid w:val="00004D4E"/>
    <w:rsid w:val="00011895"/>
    <w:rsid w:val="00013818"/>
    <w:rsid w:val="00024730"/>
    <w:rsid w:val="000348ED"/>
    <w:rsid w:val="00040CF1"/>
    <w:rsid w:val="0004158B"/>
    <w:rsid w:val="00047453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E0F4C"/>
    <w:rsid w:val="002E5512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30BC0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07B34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C76E8"/>
    <w:rsid w:val="00ED4423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B1E47"/>
    <w:rsid w:val="00FD3EB5"/>
    <w:rsid w:val="00FD73BF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321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6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C76E8"/>
    <w:rPr>
      <w:rFonts w:asciiTheme="majorHAnsi" w:eastAsiaTheme="majorEastAsia" w:hAnsiTheme="majorHAnsi" w:cstheme="majorBidi"/>
      <w:i/>
      <w:iCs/>
      <w:color w:val="59336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yunjeong-lee-58a55113a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nnieyunjung@yonsei.ac.kr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tel:+821064605112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yunjeong/Downloads/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076858622618F4C8B1419EAA9899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0944E-693B-924B-B11A-E725587E7FE3}"/>
      </w:docPartPr>
      <w:docPartBody>
        <w:p w:rsidR="00EE7399" w:rsidRDefault="00D71E06">
          <w:pPr>
            <w:pStyle w:val="9076858622618F4C8B1419EAA9899031"/>
          </w:pPr>
          <w:r w:rsidRPr="009D0878">
            <w:t>Email</w:t>
          </w:r>
        </w:p>
      </w:docPartBody>
    </w:docPart>
    <w:docPart>
      <w:docPartPr>
        <w:name w:val="126040B239FB6B44B9E52B631F10C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76FCD-D558-B848-8BC5-39F0C816B903}"/>
      </w:docPartPr>
      <w:docPartBody>
        <w:p w:rsidR="00EE7399" w:rsidRDefault="00D71E06">
          <w:pPr>
            <w:pStyle w:val="126040B239FB6B44B9E52B631F10CF4F"/>
          </w:pPr>
          <w:r w:rsidRPr="009D0878">
            <w:t>LinkedIn Profile</w:t>
          </w:r>
        </w:p>
      </w:docPartBody>
    </w:docPart>
    <w:docPart>
      <w:docPartPr>
        <w:name w:val="1AFB5E60E04AE042A3813D969FD6C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222FA-187D-774C-B3FC-187828EBDF2D}"/>
      </w:docPartPr>
      <w:docPartBody>
        <w:p w:rsidR="00EE7399" w:rsidRDefault="00D71E06">
          <w:pPr>
            <w:pStyle w:val="1AFB5E60E04AE042A3813D969FD6CEDE"/>
          </w:pPr>
          <w:r w:rsidRPr="009D0878">
            <w:t>Twitter/Blog/Portfolio</w:t>
          </w:r>
        </w:p>
      </w:docPartBody>
    </w:docPart>
    <w:docPart>
      <w:docPartPr>
        <w:name w:val="F19073E3DCDCF94B9BE230A9604E5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902F5-25B3-314D-9261-603508129B50}"/>
      </w:docPartPr>
      <w:docPartBody>
        <w:p w:rsidR="00EE7399" w:rsidRDefault="00D71E06">
          <w:pPr>
            <w:pStyle w:val="F19073E3DCDCF94B9BE230A9604E513D"/>
          </w:pPr>
          <w:r w:rsidRPr="00565B06">
            <w:t>Education</w:t>
          </w:r>
        </w:p>
      </w:docPartBody>
    </w:docPart>
    <w:docPart>
      <w:docPartPr>
        <w:name w:val="3BDAE95894F4D6439EB790E3602E9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E57C8-DBBB-9845-A0AE-5A4F78F4775A}"/>
      </w:docPartPr>
      <w:docPartBody>
        <w:p w:rsidR="00EE7399" w:rsidRDefault="00D71E06">
          <w:pPr>
            <w:pStyle w:val="3BDAE95894F4D6439EB790E3602E911B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55"/>
    <w:rsid w:val="00397D1F"/>
    <w:rsid w:val="004B4955"/>
    <w:rsid w:val="00941880"/>
    <w:rsid w:val="00B92712"/>
    <w:rsid w:val="00D71E06"/>
    <w:rsid w:val="00EE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76858622618F4C8B1419EAA9899031">
    <w:name w:val="9076858622618F4C8B1419EAA9899031"/>
  </w:style>
  <w:style w:type="paragraph" w:customStyle="1" w:styleId="126040B239FB6B44B9E52B631F10CF4F">
    <w:name w:val="126040B239FB6B44B9E52B631F10CF4F"/>
  </w:style>
  <w:style w:type="paragraph" w:customStyle="1" w:styleId="1AFB5E60E04AE042A3813D969FD6CEDE">
    <w:name w:val="1AFB5E60E04AE042A3813D969FD6CEDE"/>
  </w:style>
  <w:style w:type="paragraph" w:customStyle="1" w:styleId="F19073E3DCDCF94B9BE230A9604E513D">
    <w:name w:val="F19073E3DCDCF94B9BE230A9604E513D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3BDAE95894F4D6439EB790E3602E911B">
    <w:name w:val="3BDAE95894F4D6439EB790E3602E9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Phone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tf16402487.dotx</Template>
  <TotalTime>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Email</cp:keywords>
  <dc:description/>
  <cp:lastModifiedBy/>
  <cp:revision>1</cp:revision>
  <dcterms:created xsi:type="dcterms:W3CDTF">2020-02-12T07:03:00Z</dcterms:created>
  <dcterms:modified xsi:type="dcterms:W3CDTF">2021-01-13T08:40:00Z</dcterms:modified>
  <cp:category/>
  <cp:contentStatus>LinkedIn Profile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